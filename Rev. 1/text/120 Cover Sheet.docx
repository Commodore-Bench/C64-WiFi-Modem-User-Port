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959937378B944DDA95D2BAF40CDC041E"/>
        </w:placeholder>
      </w:sdtPr>
      <w:sdtEndPr>
        <w:rPr>
          <w:sz w:val="48"/>
          <w:szCs w:val="48"/>
        </w:rPr>
      </w:sdtEndPr>
      <w:sdtContent>
        <w:p w:rsidR="00D20149" w:rsidRPr="00950B62" w:rsidRDefault="00C3794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C64 </w:t>
          </w:r>
          <w:proofErr w:type="spellStart"/>
          <w:r>
            <w:rPr>
              <w:b/>
              <w:bCs/>
              <w:sz w:val="36"/>
              <w:szCs w:val="36"/>
              <w:lang w:val="en-US"/>
            </w:rPr>
            <w:t>WiFi</w:t>
          </w:r>
          <w:proofErr w:type="spellEnd"/>
          <w:r>
            <w:rPr>
              <w:b/>
              <w:bCs/>
              <w:sz w:val="36"/>
              <w:szCs w:val="36"/>
              <w:lang w:val="en-US"/>
            </w:rPr>
            <w:t>-Modem for User Port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37945">
        <w:rPr>
          <w:sz w:val="36"/>
          <w:szCs w:val="36"/>
          <w:lang w:val="en-US"/>
        </w:rPr>
        <w:t>120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43129">
        <w:rPr>
          <w:sz w:val="36"/>
          <w:szCs w:val="36"/>
          <w:lang w:val="en-US"/>
        </w:rPr>
        <w:t>1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43129">
        <w:rPr>
          <w:sz w:val="36"/>
          <w:szCs w:val="36"/>
          <w:lang w:val="en-US"/>
        </w:rPr>
        <w:t>17.07</w:t>
      </w:r>
      <w:r w:rsidR="00C37945">
        <w:rPr>
          <w:sz w:val="36"/>
          <w:szCs w:val="36"/>
          <w:lang w:val="en-US"/>
        </w:rPr>
        <w:t>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45"/>
    <w:rsid w:val="00394953"/>
    <w:rsid w:val="0070552A"/>
    <w:rsid w:val="007D5C22"/>
    <w:rsid w:val="00923FE4"/>
    <w:rsid w:val="00950B62"/>
    <w:rsid w:val="009A38BA"/>
    <w:rsid w:val="00B510DA"/>
    <w:rsid w:val="00C37945"/>
    <w:rsid w:val="00C43129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8FAF"/>
  <w15:chartTrackingRefBased/>
  <w15:docId w15:val="{8B95F79B-B7C0-4338-8974-5CC51628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94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94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9937378B944DDA95D2BAF40CDC04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FB0FED-4A39-48AD-A7B4-F8AFEA2DFA20}"/>
      </w:docPartPr>
      <w:docPartBody>
        <w:p w:rsidR="000F32F1" w:rsidRDefault="000F32F1">
          <w:pPr>
            <w:pStyle w:val="959937378B944DDA95D2BAF40CDC041E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F1"/>
    <w:rsid w:val="000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59937378B944DDA95D2BAF40CDC041E">
    <w:name w:val="959937378B944DDA95D2BAF40CDC0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8872-437B-4034-86C1-6E61D521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2019-03-29T07:45:00Z</dcterms:created>
  <dcterms:modified xsi:type="dcterms:W3CDTF">2019-07-17T15:30:00Z</dcterms:modified>
</cp:coreProperties>
</file>