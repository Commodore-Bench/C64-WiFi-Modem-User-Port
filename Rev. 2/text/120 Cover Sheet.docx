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959937378B944DDA95D2BAF40CDC041E"/>
        </w:placeholder>
      </w:sdtPr>
      <w:sdtEndPr>
        <w:rPr>
          <w:sz w:val="48"/>
          <w:szCs w:val="48"/>
        </w:rPr>
      </w:sdtEndPr>
      <w:sdtContent>
        <w:p w:rsidR="00D20149" w:rsidRPr="00950B62" w:rsidRDefault="00C37945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WiFi-Modem for User Port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37945">
        <w:rPr>
          <w:sz w:val="36"/>
          <w:szCs w:val="36"/>
          <w:lang w:val="en-US"/>
        </w:rPr>
        <w:t>120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9F63CD">
        <w:rPr>
          <w:sz w:val="36"/>
          <w:szCs w:val="36"/>
          <w:lang w:val="en-US"/>
        </w:rPr>
        <w:t>2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9F63CD">
        <w:rPr>
          <w:sz w:val="36"/>
          <w:szCs w:val="36"/>
          <w:lang w:val="en-US"/>
        </w:rPr>
        <w:t>05.02.2020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28062B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319016" cy="3995928"/>
            <wp:effectExtent l="0" t="0" r="571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61_-_complete_WiFi_Mode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16" cy="39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45"/>
    <w:rsid w:val="0028062B"/>
    <w:rsid w:val="00394953"/>
    <w:rsid w:val="0070552A"/>
    <w:rsid w:val="007D5C22"/>
    <w:rsid w:val="00923FE4"/>
    <w:rsid w:val="00950B62"/>
    <w:rsid w:val="009A38BA"/>
    <w:rsid w:val="009F63CD"/>
    <w:rsid w:val="00B510DA"/>
    <w:rsid w:val="00C37945"/>
    <w:rsid w:val="00C43129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5F79B-B7C0-4338-8974-5CC51628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94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94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9937378B944DDA95D2BAF40CDC04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FB0FED-4A39-48AD-A7B4-F8AFEA2DFA20}"/>
      </w:docPartPr>
      <w:docPartBody>
        <w:p w:rsidR="000F32F1" w:rsidRDefault="000F32F1">
          <w:pPr>
            <w:pStyle w:val="959937378B944DDA95D2BAF40CDC041E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F1"/>
    <w:rsid w:val="000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59937378B944DDA95D2BAF40CDC041E">
    <w:name w:val="959937378B944DDA95D2BAF40CDC0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E8B6E-7559-4D53-9740-3D4CB3AC2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dcterms:created xsi:type="dcterms:W3CDTF">2019-03-29T07:45:00Z</dcterms:created>
  <dcterms:modified xsi:type="dcterms:W3CDTF">2020-03-20T17:57:00Z</dcterms:modified>
</cp:coreProperties>
</file>